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CF1AA" w14:textId="6FABA197" w:rsidR="002100FC" w:rsidRDefault="00AB590B" w:rsidP="00AB590B">
      <w:pPr>
        <w:pStyle w:val="Title"/>
      </w:pPr>
      <w:r>
        <w:t>Little Lemon Database Project</w:t>
      </w:r>
    </w:p>
    <w:p w14:paraId="32151C10" w14:textId="77777777" w:rsidR="00AB590B" w:rsidRDefault="00AB590B" w:rsidP="00AB590B"/>
    <w:p w14:paraId="7EF27B37" w14:textId="379D3000" w:rsidR="00AB590B" w:rsidRDefault="00AB590B" w:rsidP="00AB590B">
      <w:pPr>
        <w:pStyle w:val="Heading1"/>
      </w:pPr>
      <w:r>
        <w:t>1. Project Setup</w:t>
      </w:r>
    </w:p>
    <w:p w14:paraId="5E168CB5" w14:textId="165E5120" w:rsidR="00AB590B" w:rsidRDefault="00AB590B" w:rsidP="00AB590B">
      <w:pPr>
        <w:pStyle w:val="ListParagraph"/>
        <w:numPr>
          <w:ilvl w:val="0"/>
          <w:numId w:val="10"/>
        </w:numPr>
      </w:pPr>
      <w:r>
        <w:t xml:space="preserve">Setup </w:t>
      </w:r>
      <w:proofErr w:type="spellStart"/>
      <w:r>
        <w:t>db</w:t>
      </w:r>
      <w:proofErr w:type="spellEnd"/>
      <w:r>
        <w:t xml:space="preserve"> and MySQL Server</w:t>
      </w:r>
    </w:p>
    <w:p w14:paraId="2E704175" w14:textId="34311C72" w:rsidR="00AB590B" w:rsidRDefault="00AB590B" w:rsidP="00AB590B">
      <w:pPr>
        <w:pStyle w:val="ListParagraph"/>
        <w:numPr>
          <w:ilvl w:val="0"/>
          <w:numId w:val="10"/>
        </w:numPr>
      </w:pPr>
      <w:r>
        <w:t>ER Diagram</w:t>
      </w:r>
    </w:p>
    <w:p w14:paraId="07DEF073" w14:textId="6E7113DC" w:rsidR="00AB590B" w:rsidRDefault="00AB590B" w:rsidP="00AB590B">
      <w:pPr>
        <w:pStyle w:val="ListParagraph"/>
        <w:numPr>
          <w:ilvl w:val="0"/>
          <w:numId w:val="10"/>
        </w:numPr>
      </w:pPr>
      <w:r>
        <w:t>Commit project (Git)</w:t>
      </w:r>
    </w:p>
    <w:p w14:paraId="31A0426B" w14:textId="36AEA098" w:rsidR="00EB5141" w:rsidRDefault="00EB5141" w:rsidP="00AB590B">
      <w:pPr>
        <w:pStyle w:val="ListParagraph"/>
        <w:numPr>
          <w:ilvl w:val="0"/>
          <w:numId w:val="10"/>
        </w:numPr>
      </w:pPr>
      <w:r>
        <w:t>New MySQL user setup</w:t>
      </w:r>
    </w:p>
    <w:p w14:paraId="7D6CBF3F" w14:textId="6FE234E1" w:rsidR="00EB5141" w:rsidRDefault="00EB5141" w:rsidP="00EB5141">
      <w:r w:rsidRPr="00EB5141">
        <w:rPr>
          <w:noProof/>
        </w:rPr>
        <w:drawing>
          <wp:inline distT="0" distB="0" distL="0" distR="0" wp14:anchorId="54139712" wp14:editId="527FBC4A">
            <wp:extent cx="3689287" cy="1939925"/>
            <wp:effectExtent l="0" t="0" r="6985" b="3175"/>
            <wp:docPr id="1022855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55335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r="37928"/>
                    <a:stretch/>
                  </pic:blipFill>
                  <pic:spPr bwMode="auto">
                    <a:xfrm>
                      <a:off x="0" y="0"/>
                      <a:ext cx="3689287" cy="193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CC9F1" w14:textId="372CE481" w:rsidR="00EB5141" w:rsidRDefault="00EB5141" w:rsidP="00EB5141">
      <w:pPr>
        <w:pStyle w:val="Heading2"/>
      </w:pPr>
      <w:r>
        <w:t>Required entities</w:t>
      </w:r>
    </w:p>
    <w:p w14:paraId="407663A5" w14:textId="0ED0C6D1" w:rsidR="00EB5141" w:rsidRDefault="00EB5141" w:rsidP="00EB5141">
      <w:pPr>
        <w:pStyle w:val="ListParagraph"/>
        <w:numPr>
          <w:ilvl w:val="0"/>
          <w:numId w:val="11"/>
        </w:numPr>
      </w:pPr>
      <w:r>
        <w:t>Bookings</w:t>
      </w:r>
    </w:p>
    <w:p w14:paraId="7FF1B399" w14:textId="64F43A2D" w:rsidR="00EB5141" w:rsidRDefault="00EB5141" w:rsidP="00EB5141">
      <w:pPr>
        <w:pStyle w:val="ListParagraph"/>
        <w:numPr>
          <w:ilvl w:val="0"/>
          <w:numId w:val="11"/>
        </w:numPr>
      </w:pPr>
      <w:r>
        <w:t>Orders</w:t>
      </w:r>
    </w:p>
    <w:p w14:paraId="3432EFA4" w14:textId="7433CFA0" w:rsidR="00EB5141" w:rsidRDefault="00EB5141" w:rsidP="00EB5141">
      <w:pPr>
        <w:pStyle w:val="ListParagraph"/>
        <w:numPr>
          <w:ilvl w:val="0"/>
          <w:numId w:val="11"/>
        </w:numPr>
      </w:pPr>
      <w:r>
        <w:t>Order delivery status</w:t>
      </w:r>
    </w:p>
    <w:p w14:paraId="5E8DB7F2" w14:textId="3D4375F2" w:rsidR="00EB5141" w:rsidRDefault="00EB5141" w:rsidP="00EB5141">
      <w:pPr>
        <w:pStyle w:val="ListParagraph"/>
        <w:numPr>
          <w:ilvl w:val="0"/>
          <w:numId w:val="11"/>
        </w:numPr>
      </w:pPr>
      <w:r>
        <w:t>Menu</w:t>
      </w:r>
    </w:p>
    <w:p w14:paraId="7A5C1020" w14:textId="3137C3FE" w:rsidR="00EB5141" w:rsidRDefault="00EB5141" w:rsidP="00EB5141">
      <w:pPr>
        <w:pStyle w:val="ListParagraph"/>
        <w:numPr>
          <w:ilvl w:val="0"/>
          <w:numId w:val="11"/>
        </w:numPr>
      </w:pPr>
      <w:r>
        <w:t>Customer details</w:t>
      </w:r>
    </w:p>
    <w:p w14:paraId="58A96018" w14:textId="2977A69C" w:rsidR="00EB5141" w:rsidRDefault="00EB5141" w:rsidP="00EB5141">
      <w:pPr>
        <w:pStyle w:val="ListParagraph"/>
        <w:numPr>
          <w:ilvl w:val="0"/>
          <w:numId w:val="11"/>
        </w:numPr>
      </w:pPr>
      <w:r>
        <w:t>Staff information</w:t>
      </w:r>
    </w:p>
    <w:p w14:paraId="2E362420" w14:textId="02407C69" w:rsidR="008C2427" w:rsidRPr="00EB5141" w:rsidRDefault="008C2427" w:rsidP="008C2427">
      <w:pPr>
        <w:pStyle w:val="Heading2"/>
      </w:pPr>
      <w:r>
        <w:t>Conceptual Model</w:t>
      </w:r>
    </w:p>
    <w:p w14:paraId="4FF1BD0B" w14:textId="77777777" w:rsidR="00EB5141" w:rsidRDefault="00EB5141" w:rsidP="00EB5141"/>
    <w:p w14:paraId="25E87EE3" w14:textId="1874BDAD" w:rsidR="004065F6" w:rsidRDefault="004065F6" w:rsidP="004065F6">
      <w:pPr>
        <w:pStyle w:val="NormalWeb"/>
      </w:pPr>
      <w:r>
        <w:rPr>
          <w:noProof/>
        </w:rPr>
        <w:drawing>
          <wp:inline distT="0" distB="0" distL="0" distR="0" wp14:anchorId="6EAA21C6" wp14:editId="479A1CAC">
            <wp:extent cx="2674495" cy="2033588"/>
            <wp:effectExtent l="0" t="0" r="0" b="5080"/>
            <wp:docPr id="645310171" name="Picture 1" descr="A diagram of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10171" name="Picture 1" descr="A diagram of relationshi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442" cy="203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F4C9" w14:textId="77777777" w:rsidR="004065F6" w:rsidRDefault="004065F6" w:rsidP="00EB5141"/>
    <w:p w14:paraId="1B07257C" w14:textId="3A2B961D" w:rsidR="004065F6" w:rsidRDefault="004065F6" w:rsidP="004065F6">
      <w:pPr>
        <w:pStyle w:val="Heading2"/>
      </w:pPr>
      <w:r>
        <w:t>MySQL ERD Model</w:t>
      </w:r>
    </w:p>
    <w:p w14:paraId="6634CEB0" w14:textId="42875C78" w:rsidR="004065F6" w:rsidRDefault="004065F6" w:rsidP="00EB5141"/>
    <w:p w14:paraId="59F3BC0B" w14:textId="212D4ABA" w:rsidR="004065F6" w:rsidRDefault="002D0458" w:rsidP="00EB5141">
      <w:r w:rsidRPr="002D0458">
        <w:rPr>
          <w:noProof/>
        </w:rPr>
        <w:drawing>
          <wp:inline distT="0" distB="0" distL="0" distR="0" wp14:anchorId="619877F7" wp14:editId="61A07108">
            <wp:extent cx="3505504" cy="2644369"/>
            <wp:effectExtent l="0" t="0" r="0" b="3810"/>
            <wp:docPr id="1164438899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38899" name="Picture 1" descr="A computer screen 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9FBA" w14:textId="3F638967" w:rsidR="004065F6" w:rsidRDefault="004065F6" w:rsidP="004065F6">
      <w:pPr>
        <w:pStyle w:val="Heading2"/>
      </w:pPr>
      <w:r>
        <w:t>Forward Engineering</w:t>
      </w:r>
    </w:p>
    <w:p w14:paraId="77D6766B" w14:textId="59BA790E" w:rsidR="004065F6" w:rsidRDefault="004065F6" w:rsidP="004065F6">
      <w:r w:rsidRPr="004065F6">
        <w:rPr>
          <w:noProof/>
        </w:rPr>
        <w:drawing>
          <wp:inline distT="0" distB="0" distL="0" distR="0" wp14:anchorId="61C2ED18" wp14:editId="60E42969">
            <wp:extent cx="4789585" cy="3318798"/>
            <wp:effectExtent l="0" t="0" r="0" b="0"/>
            <wp:docPr id="1925287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879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9585" cy="331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3909" w14:textId="77777777" w:rsidR="00103F76" w:rsidRDefault="00103F76" w:rsidP="004065F6"/>
    <w:p w14:paraId="75CBB270" w14:textId="77777777" w:rsidR="00103F76" w:rsidRDefault="00103F76" w:rsidP="004065F6"/>
    <w:p w14:paraId="0AF8A9F6" w14:textId="77777777" w:rsidR="00103F76" w:rsidRDefault="00103F76" w:rsidP="004065F6"/>
    <w:p w14:paraId="121BA84B" w14:textId="1FF4AFCB" w:rsidR="00D5174F" w:rsidRDefault="00D5174F" w:rsidP="00D5174F">
      <w:pPr>
        <w:pStyle w:val="Heading1"/>
      </w:pPr>
      <w:r>
        <w:lastRenderedPageBreak/>
        <w:t>Part 2 Creating Report Queries</w:t>
      </w:r>
    </w:p>
    <w:p w14:paraId="1EB5E67B" w14:textId="77777777" w:rsidR="00103F76" w:rsidRDefault="00103F76" w:rsidP="00103F76"/>
    <w:p w14:paraId="436B144A" w14:textId="3696A408" w:rsidR="001D08F2" w:rsidRDefault="001D08F2" w:rsidP="001D08F2">
      <w:pPr>
        <w:pStyle w:val="Heading2"/>
      </w:pPr>
      <w:proofErr w:type="spellStart"/>
      <w:r>
        <w:t>OrdersView</w:t>
      </w:r>
      <w:proofErr w:type="spellEnd"/>
      <w:r>
        <w:t xml:space="preserve"> Virtual Table</w:t>
      </w:r>
    </w:p>
    <w:p w14:paraId="15DE4992" w14:textId="01EFB93E" w:rsidR="001D08F2" w:rsidRDefault="001D08F2" w:rsidP="001D08F2">
      <w:r w:rsidRPr="001D08F2">
        <w:rPr>
          <w:noProof/>
        </w:rPr>
        <w:drawing>
          <wp:inline distT="0" distB="0" distL="0" distR="0" wp14:anchorId="64A23B04" wp14:editId="270F9192">
            <wp:extent cx="2633948" cy="1263162"/>
            <wp:effectExtent l="0" t="0" r="0" b="0"/>
            <wp:docPr id="116841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13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6256" cy="12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9608" w14:textId="61567ABC" w:rsidR="001D08F2" w:rsidRDefault="001D08F2" w:rsidP="001D08F2">
      <w:pPr>
        <w:pStyle w:val="Heading2"/>
      </w:pPr>
      <w:r>
        <w:t xml:space="preserve">JOIN </w:t>
      </w:r>
      <w:r w:rsidR="002D0458">
        <w:t>operation needed</w:t>
      </w:r>
    </w:p>
    <w:p w14:paraId="03C3D9EB" w14:textId="515B1247" w:rsidR="001D08F2" w:rsidRDefault="002D0458" w:rsidP="001D08F2">
      <w:r w:rsidRPr="002D0458">
        <w:rPr>
          <w:noProof/>
        </w:rPr>
        <w:drawing>
          <wp:inline distT="0" distB="0" distL="0" distR="0" wp14:anchorId="2DD9175E" wp14:editId="3D281E95">
            <wp:extent cx="4312920" cy="1036027"/>
            <wp:effectExtent l="0" t="0" r="0" b="0"/>
            <wp:docPr id="453685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851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7764" cy="10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B793" w14:textId="72E29D07" w:rsidR="002D0458" w:rsidRDefault="002D0458" w:rsidP="002D0458">
      <w:pPr>
        <w:pStyle w:val="Heading2"/>
      </w:pPr>
      <w:r>
        <w:t>Finding all menu items where more than 2 orders place</w:t>
      </w:r>
      <w:r w:rsidR="00363CFC">
        <w:t>d</w:t>
      </w:r>
    </w:p>
    <w:p w14:paraId="5D7A758A" w14:textId="58991AE6" w:rsidR="002D0458" w:rsidRDefault="00363CFC" w:rsidP="002D0458">
      <w:r w:rsidRPr="00363CFC">
        <w:rPr>
          <w:noProof/>
        </w:rPr>
        <w:drawing>
          <wp:inline distT="0" distB="0" distL="0" distR="0" wp14:anchorId="04A9DC59" wp14:editId="075345C5">
            <wp:extent cx="2648179" cy="1104996"/>
            <wp:effectExtent l="0" t="0" r="0" b="0"/>
            <wp:docPr id="648353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5356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17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209F" w14:textId="008FC534" w:rsidR="00363CFC" w:rsidRDefault="00363CFC" w:rsidP="00363CFC">
      <w:pPr>
        <w:pStyle w:val="Heading2"/>
      </w:pPr>
      <w:r>
        <w:t>Stored Procedure that displays max ordered quantity in Orders</w:t>
      </w:r>
    </w:p>
    <w:p w14:paraId="582642D7" w14:textId="663318FA" w:rsidR="00363CFC" w:rsidRDefault="00363CFC" w:rsidP="00363CFC">
      <w:r w:rsidRPr="00363CFC">
        <w:rPr>
          <w:noProof/>
        </w:rPr>
        <w:drawing>
          <wp:inline distT="0" distB="0" distL="0" distR="0" wp14:anchorId="51520E21" wp14:editId="7398A38C">
            <wp:extent cx="2319164" cy="880696"/>
            <wp:effectExtent l="0" t="0" r="5080" b="0"/>
            <wp:docPr id="152663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387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0324" cy="88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69B5" w14:textId="447542B2" w:rsidR="00363CFC" w:rsidRDefault="00363CFC" w:rsidP="00363CFC">
      <w:pPr>
        <w:pStyle w:val="Heading2"/>
      </w:pPr>
      <w:r>
        <w:t xml:space="preserve">Prepared statement – </w:t>
      </w:r>
      <w:proofErr w:type="spellStart"/>
      <w:r>
        <w:t>GetOrderDetail</w:t>
      </w:r>
      <w:proofErr w:type="spellEnd"/>
    </w:p>
    <w:p w14:paraId="03E38CDE" w14:textId="38199F2E" w:rsidR="00363CFC" w:rsidRDefault="00363CFC" w:rsidP="00363CFC">
      <w:r w:rsidRPr="00363CFC">
        <w:rPr>
          <w:noProof/>
        </w:rPr>
        <w:drawing>
          <wp:inline distT="0" distB="0" distL="0" distR="0" wp14:anchorId="49FC72CA" wp14:editId="5EAD5E89">
            <wp:extent cx="2403161" cy="943707"/>
            <wp:effectExtent l="0" t="0" r="0" b="8890"/>
            <wp:docPr id="172185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537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435" cy="94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DC26" w14:textId="25762436" w:rsidR="004B4155" w:rsidRDefault="004B4155" w:rsidP="00363CFC">
      <w:r w:rsidRPr="004B4155">
        <w:rPr>
          <w:noProof/>
        </w:rPr>
        <w:drawing>
          <wp:inline distT="0" distB="0" distL="0" distR="0" wp14:anchorId="4057E264" wp14:editId="4D1B518F">
            <wp:extent cx="2353408" cy="756847"/>
            <wp:effectExtent l="0" t="0" r="0" b="5715"/>
            <wp:docPr id="77568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867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3920" cy="76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282D" w14:textId="37582F96" w:rsidR="004B4155" w:rsidRDefault="004B4155" w:rsidP="004B4155">
      <w:pPr>
        <w:pStyle w:val="Heading2"/>
      </w:pPr>
      <w:proofErr w:type="spellStart"/>
      <w:r>
        <w:lastRenderedPageBreak/>
        <w:t>CancelOrder</w:t>
      </w:r>
      <w:proofErr w:type="spellEnd"/>
      <w:r>
        <w:t xml:space="preserve"> procedure</w:t>
      </w:r>
    </w:p>
    <w:p w14:paraId="5E216B9B" w14:textId="5E6AE9ED" w:rsidR="004B4155" w:rsidRDefault="004B4155" w:rsidP="004B4155">
      <w:r w:rsidRPr="004B4155">
        <w:rPr>
          <w:noProof/>
        </w:rPr>
        <w:drawing>
          <wp:inline distT="0" distB="0" distL="0" distR="0" wp14:anchorId="469D1751" wp14:editId="3E278D92">
            <wp:extent cx="2049958" cy="643946"/>
            <wp:effectExtent l="0" t="0" r="7620" b="3810"/>
            <wp:docPr id="527909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0955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6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1900" w14:textId="617F7655" w:rsidR="004B4155" w:rsidRDefault="004B4155" w:rsidP="004B4155">
      <w:r w:rsidRPr="004B4155">
        <w:rPr>
          <w:noProof/>
        </w:rPr>
        <w:drawing>
          <wp:inline distT="0" distB="0" distL="0" distR="0" wp14:anchorId="71EB9396" wp14:editId="43797472">
            <wp:extent cx="1238357" cy="457240"/>
            <wp:effectExtent l="0" t="0" r="0" b="0"/>
            <wp:docPr id="2141945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4547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35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5CC1" w14:textId="082821B6" w:rsidR="00114A70" w:rsidRDefault="00114A70" w:rsidP="00114A70">
      <w:pPr>
        <w:pStyle w:val="Heading1"/>
      </w:pPr>
      <w:r>
        <w:t>Part 3: Table Booking System</w:t>
      </w:r>
    </w:p>
    <w:p w14:paraId="5972B106" w14:textId="77777777" w:rsidR="00114A70" w:rsidRDefault="00114A70" w:rsidP="00114A70"/>
    <w:p w14:paraId="334CE35D" w14:textId="3470ACA1" w:rsidR="008F16B5" w:rsidRDefault="008F16B5" w:rsidP="008F16B5">
      <w:pPr>
        <w:pStyle w:val="Heading2"/>
      </w:pPr>
      <w:r>
        <w:t>SQL Queries to check available bookings</w:t>
      </w:r>
    </w:p>
    <w:p w14:paraId="7A3C6D42" w14:textId="77777777" w:rsidR="008F16B5" w:rsidRPr="008F16B5" w:rsidRDefault="008F16B5" w:rsidP="008F16B5"/>
    <w:p w14:paraId="367335E6" w14:textId="266BE30D" w:rsidR="00114A70" w:rsidRDefault="00114A70" w:rsidP="008F16B5">
      <w:pPr>
        <w:pStyle w:val="Heading3"/>
      </w:pPr>
      <w:r>
        <w:t>Task1</w:t>
      </w:r>
    </w:p>
    <w:p w14:paraId="6FF5CE1B" w14:textId="71EBE24F" w:rsidR="00114A70" w:rsidRDefault="00114A70" w:rsidP="00114A70">
      <w:r>
        <w:t>Little lemon requires to keep track of table bookings, also they need a stored procedure that checks available bookings per user.</w:t>
      </w:r>
    </w:p>
    <w:p w14:paraId="5479DAB7" w14:textId="7A93954C" w:rsidR="00114A70" w:rsidRPr="00114A70" w:rsidRDefault="00114A70" w:rsidP="00114A70">
      <w:pPr>
        <w:rPr>
          <w:b/>
          <w:bCs/>
        </w:rPr>
      </w:pPr>
      <w:r w:rsidRPr="00114A70">
        <w:rPr>
          <w:b/>
          <w:bCs/>
        </w:rPr>
        <w:t>Required to meet Foreign Key Constraint</w:t>
      </w:r>
    </w:p>
    <w:p w14:paraId="532AF0AA" w14:textId="3D2DD791" w:rsidR="00114A70" w:rsidRDefault="00114A70" w:rsidP="00114A70">
      <w:r w:rsidRPr="00114A70">
        <w:drawing>
          <wp:inline distT="0" distB="0" distL="0" distR="0" wp14:anchorId="22B3A76D" wp14:editId="2A72CF2B">
            <wp:extent cx="5577981" cy="897850"/>
            <wp:effectExtent l="0" t="0" r="3810" b="0"/>
            <wp:docPr id="1996516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1643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623" cy="90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78A3" w14:textId="2EEC2289" w:rsidR="00114A70" w:rsidRDefault="00114A70" w:rsidP="00114A70">
      <w:r>
        <w:t>Now we can insert into bookings</w:t>
      </w:r>
    </w:p>
    <w:p w14:paraId="6CA9D331" w14:textId="4248F30A" w:rsidR="00114A70" w:rsidRDefault="00114A70" w:rsidP="00114A70">
      <w:r w:rsidRPr="00114A70">
        <w:drawing>
          <wp:inline distT="0" distB="0" distL="0" distR="0" wp14:anchorId="03A09E4E" wp14:editId="49EEF521">
            <wp:extent cx="2945940" cy="1436014"/>
            <wp:effectExtent l="0" t="0" r="6985" b="0"/>
            <wp:docPr id="1007723391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23391" name="Picture 1" descr="A close-up of a numb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3754" cy="143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1F46" w14:textId="673F3FC7" w:rsidR="00114A70" w:rsidRDefault="00114A70" w:rsidP="00114A70">
      <w:r w:rsidRPr="00114A70">
        <w:drawing>
          <wp:inline distT="0" distB="0" distL="0" distR="0" wp14:anchorId="007EAA2F" wp14:editId="364F5243">
            <wp:extent cx="2809401" cy="1416059"/>
            <wp:effectExtent l="0" t="0" r="0" b="0"/>
            <wp:docPr id="1988955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5513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1898" cy="142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8AA2" w14:textId="77777777" w:rsidR="00114A70" w:rsidRDefault="00114A70" w:rsidP="00114A70"/>
    <w:p w14:paraId="1989AD22" w14:textId="77777777" w:rsidR="00114A70" w:rsidRDefault="00114A70" w:rsidP="00114A70"/>
    <w:p w14:paraId="0158C050" w14:textId="74715722" w:rsidR="00114A70" w:rsidRDefault="00114A70" w:rsidP="008F16B5">
      <w:pPr>
        <w:pStyle w:val="Heading3"/>
      </w:pPr>
      <w:r>
        <w:t xml:space="preserve">Task2: Stored Procedure </w:t>
      </w:r>
      <w:proofErr w:type="spellStart"/>
      <w:r>
        <w:t>CheckBooking</w:t>
      </w:r>
      <w:proofErr w:type="spellEnd"/>
    </w:p>
    <w:p w14:paraId="22B9A921" w14:textId="308298F4" w:rsidR="00114A70" w:rsidRDefault="000D31C5" w:rsidP="00114A70">
      <w:r w:rsidRPr="000D31C5">
        <w:drawing>
          <wp:inline distT="0" distB="0" distL="0" distR="0" wp14:anchorId="1D32887B" wp14:editId="4D8082E4">
            <wp:extent cx="3979121" cy="1977753"/>
            <wp:effectExtent l="0" t="0" r="2540" b="3810"/>
            <wp:docPr id="1771269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6949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0563" cy="198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B366" w14:textId="13C0D603" w:rsidR="000D31C5" w:rsidRDefault="000D31C5" w:rsidP="00114A70">
      <w:r w:rsidRPr="000D31C5">
        <w:drawing>
          <wp:inline distT="0" distB="0" distL="0" distR="0" wp14:anchorId="6AF6A27D" wp14:editId="3DB1066D">
            <wp:extent cx="2635624" cy="2706270"/>
            <wp:effectExtent l="0" t="0" r="0" b="0"/>
            <wp:docPr id="915528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2861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0331" cy="271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D31C5">
        <w:drawing>
          <wp:inline distT="0" distB="0" distL="0" distR="0" wp14:anchorId="67DEE1F1" wp14:editId="08E48DB6">
            <wp:extent cx="2627348" cy="2681746"/>
            <wp:effectExtent l="0" t="0" r="1905" b="4445"/>
            <wp:docPr id="1860938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3812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0605" cy="269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5922" w14:textId="5397A3BB" w:rsidR="000D31C5" w:rsidRDefault="000D31C5" w:rsidP="008F16B5">
      <w:pPr>
        <w:pStyle w:val="Heading3"/>
      </w:pPr>
      <w:r>
        <w:t>Task 3</w:t>
      </w:r>
      <w:r w:rsidR="00AB4BBD">
        <w:t xml:space="preserve"> Adding booking validation</w:t>
      </w:r>
    </w:p>
    <w:p w14:paraId="4D1E122F" w14:textId="6788CC99" w:rsidR="00AB4BBD" w:rsidRPr="00AB4BBD" w:rsidRDefault="00AB4BBD" w:rsidP="00AB4BBD">
      <w:r w:rsidRPr="00AB4BBD">
        <w:drawing>
          <wp:inline distT="0" distB="0" distL="0" distR="0" wp14:anchorId="061DF183" wp14:editId="797C9C1D">
            <wp:extent cx="3200677" cy="1691787"/>
            <wp:effectExtent l="0" t="0" r="0" b="3810"/>
            <wp:docPr id="1973940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4001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3303" w14:textId="2B4ABEFE" w:rsidR="00AB4BBD" w:rsidRDefault="00AB4BBD" w:rsidP="00114A70">
      <w:r w:rsidRPr="00AB4BBD">
        <w:lastRenderedPageBreak/>
        <w:drawing>
          <wp:inline distT="0" distB="0" distL="0" distR="0" wp14:anchorId="6D8DE805" wp14:editId="5579D09A">
            <wp:extent cx="2278577" cy="1878493"/>
            <wp:effectExtent l="0" t="0" r="7620" b="7620"/>
            <wp:docPr id="1960871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7159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8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CA5D" w14:textId="14EF5571" w:rsidR="008F16B5" w:rsidRDefault="008F16B5" w:rsidP="008F16B5">
      <w:pPr>
        <w:pStyle w:val="Heading2"/>
      </w:pPr>
      <w:r>
        <w:t>Creating SQL Queries to add and Update Bookings</w:t>
      </w:r>
    </w:p>
    <w:p w14:paraId="5DB62296" w14:textId="77777777" w:rsidR="008F16B5" w:rsidRDefault="008F16B5" w:rsidP="008F16B5"/>
    <w:p w14:paraId="2075EE0D" w14:textId="2F76F08B" w:rsidR="008F16B5" w:rsidRDefault="005D4ACB" w:rsidP="005D4ACB">
      <w:pPr>
        <w:pStyle w:val="Heading3"/>
      </w:pPr>
      <w:r>
        <w:t xml:space="preserve">Task1: </w:t>
      </w:r>
      <w:proofErr w:type="spellStart"/>
      <w:r>
        <w:t>AddBooking</w:t>
      </w:r>
      <w:proofErr w:type="spellEnd"/>
      <w:r>
        <w:t xml:space="preserve"> Procedure</w:t>
      </w:r>
    </w:p>
    <w:p w14:paraId="1679DE70" w14:textId="7ABF1901" w:rsidR="005D4ACB" w:rsidRDefault="005D4ACB" w:rsidP="005D4ACB">
      <w:r w:rsidRPr="005D4ACB">
        <w:drawing>
          <wp:inline distT="0" distB="0" distL="0" distR="0" wp14:anchorId="102F447C" wp14:editId="7D6A6686">
            <wp:extent cx="5743135" cy="1617785"/>
            <wp:effectExtent l="0" t="0" r="0" b="1905"/>
            <wp:docPr id="2016752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52609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1614" cy="162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DD3C" w14:textId="69DD817C" w:rsidR="005D4ACB" w:rsidRDefault="005D4ACB" w:rsidP="005D4ACB">
      <w:r w:rsidRPr="005D4ACB">
        <w:drawing>
          <wp:inline distT="0" distB="0" distL="0" distR="0" wp14:anchorId="71BD53E7" wp14:editId="3A70CDE1">
            <wp:extent cx="3082480" cy="3050702"/>
            <wp:effectExtent l="0" t="0" r="3810" b="0"/>
            <wp:docPr id="875080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80687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4466" cy="305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5D42" w14:textId="77777777" w:rsidR="005D4ACB" w:rsidRDefault="005D4ACB" w:rsidP="005D4ACB"/>
    <w:p w14:paraId="13607AA8" w14:textId="77777777" w:rsidR="005D4ACB" w:rsidRDefault="005D4ACB" w:rsidP="005D4ACB"/>
    <w:p w14:paraId="7FF3D327" w14:textId="71BEBF01" w:rsidR="005D4ACB" w:rsidRDefault="005D4ACB" w:rsidP="005D4ACB">
      <w:pPr>
        <w:pStyle w:val="Heading3"/>
      </w:pPr>
      <w:r>
        <w:lastRenderedPageBreak/>
        <w:t xml:space="preserve">Task 2 </w:t>
      </w:r>
      <w:r w:rsidR="00F47BC6">
        <w:t>–</w:t>
      </w:r>
      <w:r>
        <w:t xml:space="preserve"> </w:t>
      </w:r>
      <w:proofErr w:type="spellStart"/>
      <w:r>
        <w:t>UpdateBooking</w:t>
      </w:r>
      <w:proofErr w:type="spellEnd"/>
    </w:p>
    <w:p w14:paraId="17796815" w14:textId="278AD57B" w:rsidR="00F47BC6" w:rsidRDefault="00F47BC6" w:rsidP="00F47BC6">
      <w:r w:rsidRPr="00F47BC6">
        <w:drawing>
          <wp:inline distT="0" distB="0" distL="0" distR="0" wp14:anchorId="142C9C7D" wp14:editId="65EE0EC3">
            <wp:extent cx="5198259" cy="2027403"/>
            <wp:effectExtent l="0" t="0" r="2540" b="0"/>
            <wp:docPr id="366964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64103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3023" cy="203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9881" w14:textId="27622409" w:rsidR="00F47BC6" w:rsidRDefault="00F47BC6" w:rsidP="00F47BC6">
      <w:r w:rsidRPr="00F47BC6">
        <w:drawing>
          <wp:inline distT="0" distB="0" distL="0" distR="0" wp14:anchorId="7B0D356C" wp14:editId="2287250C">
            <wp:extent cx="3032829" cy="2663898"/>
            <wp:effectExtent l="0" t="0" r="0" b="3175"/>
            <wp:docPr id="317820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20545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7818" cy="266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CBF9" w14:textId="5DF65DD0" w:rsidR="00F47BC6" w:rsidRDefault="00F47BC6" w:rsidP="00F47BC6">
      <w:pPr>
        <w:pStyle w:val="Heading3"/>
      </w:pPr>
      <w:r>
        <w:t xml:space="preserve">Task 3 – </w:t>
      </w:r>
      <w:proofErr w:type="spellStart"/>
      <w:r>
        <w:t>CancelBooking</w:t>
      </w:r>
      <w:proofErr w:type="spellEnd"/>
    </w:p>
    <w:p w14:paraId="3DCD2BF3" w14:textId="55BDA444" w:rsidR="00F47BC6" w:rsidRDefault="00F47BC6" w:rsidP="00F47BC6">
      <w:r w:rsidRPr="00F47BC6">
        <w:drawing>
          <wp:inline distT="0" distB="0" distL="0" distR="0" wp14:anchorId="6753A25D" wp14:editId="3E24011D">
            <wp:extent cx="5275314" cy="2130842"/>
            <wp:effectExtent l="0" t="0" r="1905" b="3175"/>
            <wp:docPr id="600802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02291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3703" cy="213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D1DC" w14:textId="3909A729" w:rsidR="00F47BC6" w:rsidRPr="00F47BC6" w:rsidRDefault="00F47BC6" w:rsidP="00F47BC6">
      <w:r w:rsidRPr="00F47BC6">
        <w:lastRenderedPageBreak/>
        <w:drawing>
          <wp:inline distT="0" distB="0" distL="0" distR="0" wp14:anchorId="425EB400" wp14:editId="5C22DBF0">
            <wp:extent cx="2861812" cy="2449433"/>
            <wp:effectExtent l="0" t="0" r="0" b="8255"/>
            <wp:docPr id="167818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8762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64417" cy="245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BC6" w:rsidRPr="00F47B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11B5F"/>
    <w:multiLevelType w:val="hybridMultilevel"/>
    <w:tmpl w:val="9EAA8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11B65"/>
    <w:multiLevelType w:val="hybridMultilevel"/>
    <w:tmpl w:val="2B9A06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455D4"/>
    <w:multiLevelType w:val="hybridMultilevel"/>
    <w:tmpl w:val="D996E3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65488"/>
    <w:multiLevelType w:val="hybridMultilevel"/>
    <w:tmpl w:val="5FF265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43051"/>
    <w:multiLevelType w:val="hybridMultilevel"/>
    <w:tmpl w:val="803C00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01CA6"/>
    <w:multiLevelType w:val="hybridMultilevel"/>
    <w:tmpl w:val="7A22F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D23E4"/>
    <w:multiLevelType w:val="hybridMultilevel"/>
    <w:tmpl w:val="29B43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20445"/>
    <w:multiLevelType w:val="hybridMultilevel"/>
    <w:tmpl w:val="080857C0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570D5F24"/>
    <w:multiLevelType w:val="hybridMultilevel"/>
    <w:tmpl w:val="8B9A09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B3FF0"/>
    <w:multiLevelType w:val="hybridMultilevel"/>
    <w:tmpl w:val="2EE2F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054ED"/>
    <w:multiLevelType w:val="hybridMultilevel"/>
    <w:tmpl w:val="7E3E82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757413">
    <w:abstractNumId w:val="8"/>
  </w:num>
  <w:num w:numId="2" w16cid:durableId="278728550">
    <w:abstractNumId w:val="9"/>
  </w:num>
  <w:num w:numId="3" w16cid:durableId="536965156">
    <w:abstractNumId w:val="10"/>
  </w:num>
  <w:num w:numId="4" w16cid:durableId="723867119">
    <w:abstractNumId w:val="0"/>
  </w:num>
  <w:num w:numId="5" w16cid:durableId="1747190517">
    <w:abstractNumId w:val="3"/>
  </w:num>
  <w:num w:numId="6" w16cid:durableId="157697747">
    <w:abstractNumId w:val="6"/>
  </w:num>
  <w:num w:numId="7" w16cid:durableId="1294867229">
    <w:abstractNumId w:val="7"/>
  </w:num>
  <w:num w:numId="8" w16cid:durableId="323970816">
    <w:abstractNumId w:val="5"/>
  </w:num>
  <w:num w:numId="9" w16cid:durableId="1254628494">
    <w:abstractNumId w:val="2"/>
  </w:num>
  <w:num w:numId="10" w16cid:durableId="481041603">
    <w:abstractNumId w:val="1"/>
  </w:num>
  <w:num w:numId="11" w16cid:durableId="21096177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0B"/>
    <w:rsid w:val="00072157"/>
    <w:rsid w:val="000D31C5"/>
    <w:rsid w:val="00103F76"/>
    <w:rsid w:val="00114A70"/>
    <w:rsid w:val="00130A28"/>
    <w:rsid w:val="001D08F2"/>
    <w:rsid w:val="001F411E"/>
    <w:rsid w:val="002100FC"/>
    <w:rsid w:val="002331AA"/>
    <w:rsid w:val="00291DD5"/>
    <w:rsid w:val="002D0458"/>
    <w:rsid w:val="003478AB"/>
    <w:rsid w:val="0035706B"/>
    <w:rsid w:val="00363CFC"/>
    <w:rsid w:val="004065F6"/>
    <w:rsid w:val="00495C51"/>
    <w:rsid w:val="004B4155"/>
    <w:rsid w:val="004C4EBE"/>
    <w:rsid w:val="004F6968"/>
    <w:rsid w:val="00561737"/>
    <w:rsid w:val="005801DE"/>
    <w:rsid w:val="005D4ACB"/>
    <w:rsid w:val="005E447D"/>
    <w:rsid w:val="00607ADD"/>
    <w:rsid w:val="00660754"/>
    <w:rsid w:val="00671C9B"/>
    <w:rsid w:val="006863E1"/>
    <w:rsid w:val="0068660D"/>
    <w:rsid w:val="00733D96"/>
    <w:rsid w:val="00767B16"/>
    <w:rsid w:val="00772FC9"/>
    <w:rsid w:val="008C2427"/>
    <w:rsid w:val="008F16B5"/>
    <w:rsid w:val="00A02F36"/>
    <w:rsid w:val="00A26D9B"/>
    <w:rsid w:val="00A6423A"/>
    <w:rsid w:val="00AB4BBD"/>
    <w:rsid w:val="00AB590B"/>
    <w:rsid w:val="00B01EF0"/>
    <w:rsid w:val="00BA0591"/>
    <w:rsid w:val="00CB1B9A"/>
    <w:rsid w:val="00CC17D6"/>
    <w:rsid w:val="00CE2D7C"/>
    <w:rsid w:val="00D5174F"/>
    <w:rsid w:val="00DF370B"/>
    <w:rsid w:val="00E37D90"/>
    <w:rsid w:val="00E413DB"/>
    <w:rsid w:val="00EB5141"/>
    <w:rsid w:val="00EC0310"/>
    <w:rsid w:val="00F47BC6"/>
    <w:rsid w:val="00F81C64"/>
    <w:rsid w:val="00F840B3"/>
    <w:rsid w:val="00F9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5E76"/>
  <w15:chartTrackingRefBased/>
  <w15:docId w15:val="{FE23A412-F65A-4DD2-B148-B1DD799A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D7C"/>
    <w:pPr>
      <w:keepNext/>
      <w:keepLines/>
      <w:shd w:val="clear" w:color="auto" w:fill="B4C6E7" w:themeFill="accent1" w:themeFillTint="66"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D7C"/>
    <w:pPr>
      <w:keepNext/>
      <w:keepLines/>
      <w:shd w:val="clear" w:color="auto" w:fill="C5E0B3" w:themeFill="accent6" w:themeFillTint="66"/>
      <w:spacing w:before="40" w:after="0"/>
      <w:outlineLvl w:val="1"/>
    </w:pPr>
    <w:rPr>
      <w:rFonts w:asciiTheme="majorHAnsi" w:eastAsiaTheme="majorEastAsia" w:hAnsiTheme="majorHAnsi" w:cstheme="majorBidi"/>
      <w:b/>
      <w:bCs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D7C"/>
    <w:pPr>
      <w:keepNext/>
      <w:keepLines/>
      <w:shd w:val="clear" w:color="auto" w:fill="FFE599" w:themeFill="accent4" w:themeFillTint="66"/>
      <w:spacing w:before="40" w:after="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D7C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shd w:val="clear" w:color="auto" w:fill="B4C6E7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CE2D7C"/>
    <w:rPr>
      <w:rFonts w:asciiTheme="majorHAnsi" w:eastAsiaTheme="majorEastAsia" w:hAnsiTheme="majorHAnsi" w:cstheme="majorBidi"/>
      <w:b/>
      <w:bCs/>
      <w:color w:val="538135" w:themeColor="accent6" w:themeShade="BF"/>
      <w:sz w:val="26"/>
      <w:szCs w:val="26"/>
      <w:shd w:val="clear" w:color="auto" w:fill="C5E0B3" w:themeFill="accent6" w:themeFillTint="66"/>
    </w:rPr>
  </w:style>
  <w:style w:type="character" w:customStyle="1" w:styleId="Heading3Char">
    <w:name w:val="Heading 3 Char"/>
    <w:basedOn w:val="DefaultParagraphFont"/>
    <w:link w:val="Heading3"/>
    <w:uiPriority w:val="9"/>
    <w:rsid w:val="00CE2D7C"/>
    <w:rPr>
      <w:rFonts w:asciiTheme="majorHAnsi" w:eastAsiaTheme="majorEastAsia" w:hAnsiTheme="majorHAnsi" w:cstheme="majorBidi"/>
      <w:b/>
      <w:bCs/>
      <w:color w:val="C45911" w:themeColor="accent2" w:themeShade="BF"/>
      <w:sz w:val="24"/>
      <w:szCs w:val="24"/>
      <w:shd w:val="clear" w:color="auto" w:fill="FFE599" w:themeFill="accent4" w:themeFillTint="66"/>
    </w:rPr>
  </w:style>
  <w:style w:type="paragraph" w:styleId="ListParagraph">
    <w:name w:val="List Paragraph"/>
    <w:basedOn w:val="Normal"/>
    <w:uiPriority w:val="34"/>
    <w:qFormat/>
    <w:rsid w:val="0066075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B5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406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1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\OneDrive\Documents\Custom%20Office%20Templates\Notes_fi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Notes_final.dotx</Template>
  <TotalTime>361</TotalTime>
  <Pages>8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Yakkala</dc:creator>
  <cp:keywords/>
  <dc:description/>
  <cp:lastModifiedBy>Tharindu Yakkala Arachchilage Don</cp:lastModifiedBy>
  <cp:revision>9</cp:revision>
  <dcterms:created xsi:type="dcterms:W3CDTF">2024-06-12T20:55:00Z</dcterms:created>
  <dcterms:modified xsi:type="dcterms:W3CDTF">2024-07-23T20:00:00Z</dcterms:modified>
</cp:coreProperties>
</file>